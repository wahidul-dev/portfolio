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6"/>
        <w:tblW w:w="549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20"/>
      </w:tblGrid>
      <w:tr w:rsidR="003E032A" w:rsidRPr="00CF1A49" w14:paraId="18EAA336" w14:textId="77777777" w:rsidTr="00EC0EED">
        <w:trPr>
          <w:trHeight w:hRule="exact" w:val="1664"/>
        </w:trPr>
        <w:tc>
          <w:tcPr>
            <w:tcW w:w="9920" w:type="dxa"/>
            <w:tcMar>
              <w:top w:w="0" w:type="dxa"/>
              <w:bottom w:w="0" w:type="dxa"/>
            </w:tcMar>
          </w:tcPr>
          <w:p w14:paraId="2FA9DC84" w14:textId="77777777" w:rsidR="003E032A" w:rsidRPr="00EC0EED" w:rsidRDefault="003E032A" w:rsidP="003E032A">
            <w:pPr>
              <w:pStyle w:val="Title"/>
              <w:rPr>
                <w:sz w:val="52"/>
                <w:szCs w:val="52"/>
              </w:rPr>
            </w:pPr>
            <w:r w:rsidRPr="00EC0EED">
              <w:rPr>
                <w:rStyle w:val="IntenseEmphasis"/>
                <w:sz w:val="52"/>
                <w:szCs w:val="52"/>
              </w:rPr>
              <w:t>Wahidul Hasan ABir</w:t>
            </w:r>
          </w:p>
          <w:p w14:paraId="227D822E" w14:textId="6A7F277C" w:rsidR="003E032A" w:rsidRPr="00CF1A49" w:rsidRDefault="003E032A" w:rsidP="00243C45">
            <w:pPr>
              <w:pStyle w:val="ContactInfo"/>
              <w:contextualSpacing w:val="0"/>
            </w:pPr>
            <w:r w:rsidRPr="00EC0EED">
              <w:t xml:space="preserve">Portfolio: </w:t>
            </w:r>
            <w:hyperlink r:id="rId7" w:history="1">
              <w:r w:rsidRPr="00EC0EED">
                <w:rPr>
                  <w:rStyle w:val="Hyperlink"/>
                </w:rPr>
                <w:t>https://wahidul.dev</w:t>
              </w:r>
            </w:hyperlink>
            <w:r w:rsidRPr="00EC0EED">
              <w:t xml:space="preserve">  </w:t>
            </w:r>
            <w:sdt>
              <w:sdtPr>
                <w:alias w:val="Divider dot:"/>
                <w:tag w:val="Divider dot:"/>
                <w:id w:val="-1459182552"/>
                <w:placeholder>
                  <w:docPart w:val="E02A37B07BE342CC987CE8BE79DB0EF2"/>
                </w:placeholder>
                <w:temporary/>
                <w:showingPlcHdr/>
                <w15:appearance w15:val="hidden"/>
              </w:sdtPr>
              <w:sdtEndPr/>
              <w:sdtContent>
                <w:r w:rsidRPr="00EC0EED">
                  <w:t>·</w:t>
                </w:r>
              </w:sdtContent>
            </w:sdt>
            <w:r w:rsidRPr="00CF1A49">
              <w:t xml:space="preserve"> </w:t>
            </w:r>
            <w:r w:rsidR="00EC0EED">
              <w:t xml:space="preserve">Contact No: </w:t>
            </w:r>
            <w:r>
              <w:t>+8801791924449</w:t>
            </w:r>
          </w:p>
          <w:p w14:paraId="43F7EA77" w14:textId="2B1AB0F7" w:rsidR="003E032A" w:rsidRPr="00CF1A49" w:rsidRDefault="002272B1" w:rsidP="00243C45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33F1D9392A084D1B94549BD8DA8D5D14"/>
                </w:placeholder>
                <w:temporary/>
                <w:showingPlcHdr/>
                <w15:appearance w15:val="hidden"/>
              </w:sdtPr>
              <w:sdtEndPr/>
              <w:sdtContent>
                <w:r w:rsidR="003E032A" w:rsidRPr="00CF1A49">
                  <w:t>Email</w:t>
                </w:r>
              </w:sdtContent>
            </w:sdt>
            <w:r w:rsidR="003E032A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4A648F740E947DC9FAA04555A2EBE96"/>
                </w:placeholder>
                <w:temporary/>
                <w:showingPlcHdr/>
                <w15:appearance w15:val="hidden"/>
              </w:sdtPr>
              <w:sdtEndPr/>
              <w:sdtContent>
                <w:r w:rsidR="003E032A" w:rsidRPr="00CF1A49">
                  <w:t>·</w:t>
                </w:r>
              </w:sdtContent>
            </w:sdt>
            <w:r w:rsidR="003E032A" w:rsidRPr="00CF1A49">
              <w:t xml:space="preserve"> </w:t>
            </w:r>
            <w:r w:rsidR="003E032A">
              <w:t>wahidpreeenon@gmail.com</w:t>
            </w:r>
            <w:r w:rsidR="003E032A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3C29977A87C45539194C8F0A3FC0BA2"/>
                </w:placeholder>
                <w:temporary/>
                <w:showingPlcHdr/>
                <w15:appearance w15:val="hidden"/>
              </w:sdtPr>
              <w:sdtEndPr/>
              <w:sdtContent>
                <w:r w:rsidR="003E032A" w:rsidRPr="00CF1A49">
                  <w:t>·</w:t>
                </w:r>
              </w:sdtContent>
            </w:sdt>
            <w:r w:rsidR="003E032A" w:rsidRPr="00CF1A49">
              <w:t xml:space="preserve"> </w:t>
            </w:r>
            <w:proofErr w:type="spellStart"/>
            <w:r w:rsidR="00EC0EED">
              <w:t>Github</w:t>
            </w:r>
            <w:proofErr w:type="spellEnd"/>
            <w:r w:rsidR="00EC0EED">
              <w:t xml:space="preserve"> - </w:t>
            </w:r>
            <w:hyperlink r:id="rId8" w:history="1">
              <w:r w:rsidR="003E032A" w:rsidRPr="00EC0EED">
                <w:rPr>
                  <w:rStyle w:val="Hyperlink"/>
                </w:rPr>
                <w:t>https://github.com/wahidul-dev</w:t>
              </w:r>
            </w:hyperlink>
          </w:p>
        </w:tc>
      </w:tr>
      <w:tr w:rsidR="003E032A" w:rsidRPr="00CF1A49" w14:paraId="705F583B" w14:textId="77777777" w:rsidTr="00243C45">
        <w:trPr>
          <w:trHeight w:val="18"/>
        </w:trPr>
        <w:tc>
          <w:tcPr>
            <w:tcW w:w="9920" w:type="dxa"/>
            <w:tcMar>
              <w:top w:w="432" w:type="dxa"/>
            </w:tcMar>
          </w:tcPr>
          <w:p w14:paraId="7C840922" w14:textId="77777777" w:rsidR="003E032A" w:rsidRPr="00CF1A49" w:rsidRDefault="003E032A" w:rsidP="003E032A">
            <w:pPr>
              <w:contextualSpacing w:val="0"/>
            </w:pPr>
          </w:p>
        </w:tc>
      </w:tr>
    </w:tbl>
    <w:p w14:paraId="47632FDE" w14:textId="5A1BB011" w:rsidR="004E01EB" w:rsidRPr="00CF1A49" w:rsidRDefault="003E032A" w:rsidP="004E01EB">
      <w:pPr>
        <w:pStyle w:val="Heading1"/>
      </w:pPr>
      <w:r>
        <w:t xml:space="preserve"> </w:t>
      </w:r>
      <w:r w:rsidR="006C7B44">
        <w:t>Framework &amp; Libraries</w:t>
      </w:r>
    </w:p>
    <w:tbl>
      <w:tblPr>
        <w:tblStyle w:val="TableGrid"/>
        <w:tblW w:w="515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77"/>
      </w:tblGrid>
      <w:tr w:rsidR="001D0BF1" w:rsidRPr="00CF1A49" w14:paraId="5FD06A65" w14:textId="77777777" w:rsidTr="000F3F60">
        <w:trPr>
          <w:trHeight w:val="182"/>
        </w:trPr>
        <w:tc>
          <w:tcPr>
            <w:tcW w:w="9620" w:type="dxa"/>
          </w:tcPr>
          <w:p w14:paraId="2E2F189F" w14:textId="76091891" w:rsidR="001E3120" w:rsidRPr="00CF1A49" w:rsidRDefault="00260C42" w:rsidP="001D0BF1">
            <w:pPr>
              <w:contextualSpacing w:val="0"/>
            </w:pPr>
            <w:r>
              <w:t xml:space="preserve">React JS, REST API, Stripe Payment, Chart JS, </w:t>
            </w:r>
            <w:r w:rsidR="007E04CE">
              <w:t xml:space="preserve">Leaflet Map, </w:t>
            </w:r>
            <w:r>
              <w:t xml:space="preserve">React Context API, </w:t>
            </w:r>
            <w:r w:rsidR="007E04CE">
              <w:t xml:space="preserve">React Router, Material </w:t>
            </w:r>
            <w:proofErr w:type="gramStart"/>
            <w:r w:rsidR="007E04CE">
              <w:t>UI,  Firebase</w:t>
            </w:r>
            <w:proofErr w:type="gramEnd"/>
            <w:r w:rsidR="007E04CE">
              <w:t xml:space="preserve">, </w:t>
            </w:r>
            <w:r>
              <w:t>MySQL</w:t>
            </w:r>
            <w:r w:rsidR="007E04CE">
              <w:t>.</w:t>
            </w:r>
          </w:p>
        </w:tc>
      </w:tr>
      <w:tr w:rsidR="00F61DF9" w:rsidRPr="00CF1A49" w14:paraId="4ACE0F0A" w14:textId="77777777" w:rsidTr="000F3F60">
        <w:trPr>
          <w:trHeight w:val="70"/>
        </w:trPr>
        <w:tc>
          <w:tcPr>
            <w:tcW w:w="9620" w:type="dxa"/>
            <w:tcMar>
              <w:top w:w="216" w:type="dxa"/>
            </w:tcMar>
          </w:tcPr>
          <w:p w14:paraId="4DA19496" w14:textId="5F1F250C" w:rsidR="006C7B44" w:rsidRDefault="006C7B44" w:rsidP="00F61DF9"/>
        </w:tc>
      </w:tr>
    </w:tbl>
    <w:p w14:paraId="5E23D696" w14:textId="363EE591" w:rsidR="00DA59AA" w:rsidRPr="00CF1A49" w:rsidRDefault="006C7B44" w:rsidP="0097790C">
      <w:pPr>
        <w:pStyle w:val="Heading1"/>
      </w:pPr>
      <w: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03"/>
      </w:tblGrid>
      <w:tr w:rsidR="001D0BF1" w:rsidRPr="00CF1A49" w14:paraId="05447F4D" w14:textId="77777777" w:rsidTr="000F3F60">
        <w:trPr>
          <w:trHeight w:val="1746"/>
        </w:trPr>
        <w:tc>
          <w:tcPr>
            <w:tcW w:w="9379" w:type="dxa"/>
          </w:tcPr>
          <w:p w14:paraId="7ABA9EE6" w14:textId="77777777" w:rsidR="00911CA0" w:rsidRDefault="0062344C" w:rsidP="00911CA0">
            <w:pPr>
              <w:pStyle w:val="Heading3"/>
              <w:contextualSpacing w:val="0"/>
              <w:outlineLvl w:val="2"/>
            </w:pPr>
            <w:r>
              <w:t>Amazon Clone</w:t>
            </w:r>
          </w:p>
          <w:p w14:paraId="565AC2C1" w14:textId="77777777" w:rsidR="00911CA0" w:rsidRDefault="00D92D5B" w:rsidP="00D92D5B">
            <w:pPr>
              <w:pStyle w:val="ListParagraph"/>
              <w:numPr>
                <w:ilvl w:val="0"/>
                <w:numId w:val="23"/>
              </w:numPr>
            </w:pPr>
            <w:r>
              <w:t>Enabled payment gateway using stripe payment.</w:t>
            </w:r>
          </w:p>
          <w:p w14:paraId="48977F23" w14:textId="5D2DDB4E" w:rsidR="00D92D5B" w:rsidRDefault="008E7CAE" w:rsidP="00D92D5B">
            <w:pPr>
              <w:pStyle w:val="ListParagraph"/>
              <w:numPr>
                <w:ilvl w:val="0"/>
                <w:numId w:val="23"/>
              </w:numPr>
            </w:pPr>
            <w:r>
              <w:t>Improved user friendliness by letting user to remove any item from checkout list using data layer of React Context API.</w:t>
            </w:r>
          </w:p>
          <w:p w14:paraId="43433174" w14:textId="590AE861" w:rsidR="008E7CAE" w:rsidRDefault="005C7450" w:rsidP="00D92D5B">
            <w:pPr>
              <w:pStyle w:val="ListParagraph"/>
              <w:numPr>
                <w:ilvl w:val="0"/>
                <w:numId w:val="23"/>
              </w:numPr>
            </w:pPr>
            <w:r>
              <w:t xml:space="preserve">Stored user information by using database from firebase </w:t>
            </w:r>
            <w:proofErr w:type="spellStart"/>
            <w:r>
              <w:t>firestore</w:t>
            </w:r>
            <w:proofErr w:type="spellEnd"/>
            <w:r>
              <w:t>.</w:t>
            </w:r>
          </w:p>
          <w:p w14:paraId="180ABC36" w14:textId="77777777" w:rsidR="008E7CAE" w:rsidRDefault="008E7CAE" w:rsidP="00D92D5B">
            <w:pPr>
              <w:pStyle w:val="ListParagraph"/>
              <w:numPr>
                <w:ilvl w:val="0"/>
                <w:numId w:val="23"/>
              </w:numPr>
            </w:pPr>
            <w:r>
              <w:t>Optimized the website using Material UI buttons and icons.</w:t>
            </w:r>
          </w:p>
          <w:p w14:paraId="1D7E32BD" w14:textId="56BF0119" w:rsidR="005C7450" w:rsidRDefault="005C7450" w:rsidP="00D92D5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Github</w:t>
            </w:r>
            <w:proofErr w:type="spellEnd"/>
            <w:r>
              <w:t xml:space="preserve"> project: </w:t>
            </w:r>
            <w:hyperlink r:id="rId9" w:history="1">
              <w:r w:rsidRPr="0079542E">
                <w:rPr>
                  <w:rStyle w:val="Hyperlink"/>
                </w:rPr>
                <w:t>https://github.com/wahidul-dev/amazon</w:t>
              </w:r>
            </w:hyperlink>
          </w:p>
          <w:p w14:paraId="15980D57" w14:textId="57AF5334" w:rsidR="005C7450" w:rsidRPr="00D92D5B" w:rsidRDefault="005C7450" w:rsidP="00D92D5B">
            <w:pPr>
              <w:pStyle w:val="ListParagraph"/>
              <w:numPr>
                <w:ilvl w:val="0"/>
                <w:numId w:val="23"/>
              </w:numPr>
            </w:pPr>
            <w:r>
              <w:t xml:space="preserve">Live Project: </w:t>
            </w:r>
            <w:hyperlink r:id="rId10" w:history="1">
              <w:r w:rsidRPr="005C7450">
                <w:rPr>
                  <w:rStyle w:val="Hyperlink"/>
                </w:rPr>
                <w:t>https://clone-3c25a.web.app</w:t>
              </w:r>
            </w:hyperlink>
          </w:p>
        </w:tc>
      </w:tr>
      <w:tr w:rsidR="00F61DF9" w:rsidRPr="00CF1A49" w14:paraId="6D22A33B" w14:textId="77777777" w:rsidTr="000F3F60">
        <w:trPr>
          <w:trHeight w:val="824"/>
        </w:trPr>
        <w:tc>
          <w:tcPr>
            <w:tcW w:w="9379" w:type="dxa"/>
            <w:tcMar>
              <w:top w:w="216" w:type="dxa"/>
            </w:tcMar>
          </w:tcPr>
          <w:p w14:paraId="0F10CA72" w14:textId="15BCC6CA" w:rsidR="00911CA0" w:rsidRDefault="00911CA0" w:rsidP="007E04CE">
            <w:pPr>
              <w:pStyle w:val="Heading3"/>
              <w:contextualSpacing w:val="0"/>
              <w:outlineLvl w:val="2"/>
            </w:pPr>
            <w:r>
              <w:t>Covid-19 Tracker</w:t>
            </w:r>
          </w:p>
          <w:p w14:paraId="0622F8EC" w14:textId="60F9A995" w:rsidR="007E04CE" w:rsidRDefault="007E04CE" w:rsidP="007E04CE">
            <w:pPr>
              <w:pStyle w:val="ListParagraph"/>
              <w:numPr>
                <w:ilvl w:val="0"/>
                <w:numId w:val="25"/>
              </w:numPr>
            </w:pPr>
            <w:r>
              <w:t xml:space="preserve">Accurate Realtime Data using REST API from </w:t>
            </w:r>
            <w:hyperlink r:id="rId11" w:history="1">
              <w:r w:rsidRPr="007E04CE">
                <w:rPr>
                  <w:rStyle w:val="Hyperlink"/>
                </w:rPr>
                <w:t>disease.sh</w:t>
              </w:r>
            </w:hyperlink>
            <w:r>
              <w:t xml:space="preserve"> in JSON format.</w:t>
            </w:r>
          </w:p>
          <w:p w14:paraId="64EB9776" w14:textId="0F15A460" w:rsidR="00377B53" w:rsidRDefault="00377B53" w:rsidP="007E04CE">
            <w:pPr>
              <w:pStyle w:val="ListParagraph"/>
              <w:numPr>
                <w:ilvl w:val="0"/>
                <w:numId w:val="25"/>
              </w:numPr>
            </w:pPr>
            <w:r>
              <w:t xml:space="preserve">Improved visual representation </w:t>
            </w:r>
            <w:r w:rsidR="00657440">
              <w:t xml:space="preserve">by adding tooltip and line graph of data using </w:t>
            </w:r>
            <w:proofErr w:type="spellStart"/>
            <w:r w:rsidR="00657440">
              <w:t>chartJS</w:t>
            </w:r>
            <w:proofErr w:type="spellEnd"/>
            <w:r w:rsidR="00657440">
              <w:t>.</w:t>
            </w:r>
          </w:p>
          <w:p w14:paraId="4C4FBFB4" w14:textId="169F9C94" w:rsidR="00657440" w:rsidRDefault="00657440" w:rsidP="007E04CE">
            <w:pPr>
              <w:pStyle w:val="ListParagraph"/>
              <w:numPr>
                <w:ilvl w:val="0"/>
                <w:numId w:val="25"/>
              </w:numPr>
            </w:pPr>
            <w:r>
              <w:t>User friendly demonstration by adding world map and info popup using React-leaflet map.</w:t>
            </w:r>
          </w:p>
          <w:p w14:paraId="04469EEE" w14:textId="58DCAC06" w:rsidR="00657440" w:rsidRDefault="00657440" w:rsidP="007E04CE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Github</w:t>
            </w:r>
            <w:proofErr w:type="spellEnd"/>
            <w:r>
              <w:t xml:space="preserve"> project: </w:t>
            </w:r>
            <w:hyperlink r:id="rId12" w:history="1">
              <w:r w:rsidRPr="0079542E">
                <w:rPr>
                  <w:rStyle w:val="Hyperlink"/>
                </w:rPr>
                <w:t>https://github.com/wahidul-dev/covidTracker</w:t>
              </w:r>
            </w:hyperlink>
          </w:p>
          <w:p w14:paraId="56697EB3" w14:textId="31CD932E" w:rsidR="00657440" w:rsidRDefault="00657440" w:rsidP="007E04CE">
            <w:pPr>
              <w:pStyle w:val="ListParagraph"/>
              <w:numPr>
                <w:ilvl w:val="0"/>
                <w:numId w:val="25"/>
              </w:numPr>
            </w:pPr>
            <w:r>
              <w:t xml:space="preserve">Live project: </w:t>
            </w:r>
            <w:hyperlink r:id="rId13" w:history="1">
              <w:r w:rsidRPr="00657440">
                <w:rPr>
                  <w:rStyle w:val="Hyperlink"/>
                </w:rPr>
                <w:t>https://covidtracker-16158.web.app</w:t>
              </w:r>
            </w:hyperlink>
          </w:p>
          <w:p w14:paraId="3C734A1F" w14:textId="77777777" w:rsidR="00911CA0" w:rsidRDefault="00911CA0" w:rsidP="00F61DF9">
            <w:pPr>
              <w:pStyle w:val="Heading3"/>
              <w:contextualSpacing w:val="0"/>
              <w:outlineLvl w:val="2"/>
            </w:pPr>
          </w:p>
          <w:p w14:paraId="1354B13F" w14:textId="5B44395D" w:rsidR="00911CA0" w:rsidRDefault="00911CA0" w:rsidP="00911CA0">
            <w:pPr>
              <w:pStyle w:val="Heading3"/>
              <w:contextualSpacing w:val="0"/>
              <w:outlineLvl w:val="2"/>
            </w:pPr>
            <w:r>
              <w:t>Spotify clone</w:t>
            </w:r>
          </w:p>
          <w:p w14:paraId="635995ED" w14:textId="1BD184C8" w:rsidR="00911CA0" w:rsidRDefault="00E26262" w:rsidP="00E26262">
            <w:pPr>
              <w:pStyle w:val="ListParagraph"/>
              <w:numPr>
                <w:ilvl w:val="0"/>
                <w:numId w:val="26"/>
              </w:numPr>
            </w:pPr>
            <w:r>
              <w:t xml:space="preserve">Managed </w:t>
            </w:r>
            <w:proofErr w:type="spellStart"/>
            <w:r>
              <w:t>spotify</w:t>
            </w:r>
            <w:proofErr w:type="spellEnd"/>
            <w:r>
              <w:t xml:space="preserve"> login</w:t>
            </w:r>
            <w:r w:rsidR="00EE014D">
              <w:t>, weekly discover feed</w:t>
            </w:r>
            <w:r>
              <w:t xml:space="preserve"> and user playlist by using Spotify REST API.</w:t>
            </w:r>
          </w:p>
          <w:p w14:paraId="4FDFBC28" w14:textId="0D2FAF11" w:rsidR="00EE014D" w:rsidRDefault="00EE014D" w:rsidP="00E26262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Github</w:t>
            </w:r>
            <w:proofErr w:type="spellEnd"/>
            <w:r>
              <w:t xml:space="preserve"> Project: </w:t>
            </w:r>
            <w:hyperlink r:id="rId14" w:history="1">
              <w:r w:rsidRPr="0079542E">
                <w:rPr>
                  <w:rStyle w:val="Hyperlink"/>
                </w:rPr>
                <w:t>https://github.com/wahidul-dev/spotify</w:t>
              </w:r>
            </w:hyperlink>
          </w:p>
          <w:p w14:paraId="1AEC4A83" w14:textId="7C2991D6" w:rsidR="00EE014D" w:rsidRPr="00CF1A49" w:rsidRDefault="00EE014D" w:rsidP="00E26262">
            <w:pPr>
              <w:pStyle w:val="ListParagraph"/>
              <w:numPr>
                <w:ilvl w:val="0"/>
                <w:numId w:val="26"/>
              </w:numPr>
            </w:pPr>
            <w:r>
              <w:t xml:space="preserve">Live project: </w:t>
            </w:r>
            <w:hyperlink r:id="rId15" w:history="1">
              <w:r w:rsidRPr="00EE014D">
                <w:rPr>
                  <w:rStyle w:val="Hyperlink"/>
                </w:rPr>
                <w:t>https://spotify-5981c.web.app/</w:t>
              </w:r>
            </w:hyperlink>
          </w:p>
          <w:p w14:paraId="244E4A5C" w14:textId="33206680" w:rsidR="00911CA0" w:rsidRDefault="00911CA0" w:rsidP="00F61DF9">
            <w:pPr>
              <w:pStyle w:val="Heading3"/>
              <w:contextualSpacing w:val="0"/>
              <w:outlineLvl w:val="2"/>
            </w:pPr>
          </w:p>
          <w:p w14:paraId="5D803DBF" w14:textId="17221896" w:rsidR="00911CA0" w:rsidRPr="00CF1A49" w:rsidRDefault="00911CA0" w:rsidP="00911CA0">
            <w:pPr>
              <w:pStyle w:val="Heading3"/>
              <w:contextualSpacing w:val="0"/>
              <w:outlineLvl w:val="2"/>
            </w:pPr>
            <w:r>
              <w:t>whatsapp clone</w:t>
            </w:r>
          </w:p>
          <w:p w14:paraId="2A9BB8E4" w14:textId="58DF7291" w:rsidR="00F61DF9" w:rsidRDefault="00911CA0" w:rsidP="00911CA0">
            <w:pPr>
              <w:pStyle w:val="ListParagraph"/>
              <w:numPr>
                <w:ilvl w:val="0"/>
                <w:numId w:val="22"/>
              </w:numPr>
            </w:pPr>
            <w:r>
              <w:t>Improved security by adding Google Authentication</w:t>
            </w:r>
            <w:r w:rsidR="00A16165">
              <w:t>.</w:t>
            </w:r>
          </w:p>
          <w:p w14:paraId="32452071" w14:textId="77777777" w:rsidR="00A16165" w:rsidRDefault="00A16165" w:rsidP="00911CA0">
            <w:pPr>
              <w:pStyle w:val="ListParagraph"/>
              <w:numPr>
                <w:ilvl w:val="0"/>
                <w:numId w:val="22"/>
              </w:numPr>
            </w:pPr>
            <w:r>
              <w:t xml:space="preserve">Enhanced efficiency by using </w:t>
            </w:r>
            <w:proofErr w:type="spellStart"/>
            <w:r>
              <w:t>realtime</w:t>
            </w:r>
            <w:proofErr w:type="spellEnd"/>
            <w:r>
              <w:t xml:space="preserve"> database of firebase.</w:t>
            </w:r>
          </w:p>
          <w:p w14:paraId="541182DB" w14:textId="20450F2E" w:rsidR="00A16165" w:rsidRDefault="00A16165" w:rsidP="00911CA0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Github</w:t>
            </w:r>
            <w:proofErr w:type="spellEnd"/>
            <w:r>
              <w:t xml:space="preserve"> project: </w:t>
            </w:r>
            <w:hyperlink r:id="rId16" w:history="1">
              <w:r w:rsidRPr="0079542E">
                <w:rPr>
                  <w:rStyle w:val="Hyperlink"/>
                </w:rPr>
                <w:t>https://github.com/wahidul-dev/whatsapp-clone</w:t>
              </w:r>
            </w:hyperlink>
          </w:p>
          <w:p w14:paraId="51BD7AF3" w14:textId="4E52A7DF" w:rsidR="00A16165" w:rsidRDefault="00A16165" w:rsidP="00911CA0">
            <w:pPr>
              <w:pStyle w:val="ListParagraph"/>
              <w:numPr>
                <w:ilvl w:val="0"/>
                <w:numId w:val="22"/>
              </w:numPr>
            </w:pPr>
            <w:r>
              <w:t xml:space="preserve">Live Project: </w:t>
            </w:r>
            <w:hyperlink r:id="rId17" w:history="1">
              <w:r w:rsidRPr="00084D95">
                <w:rPr>
                  <w:rStyle w:val="Hyperlink"/>
                </w:rPr>
                <w:t>https://whatsapp-170c4.firebaseapp.com</w:t>
              </w:r>
            </w:hyperlink>
          </w:p>
        </w:tc>
      </w:tr>
      <w:tr w:rsidR="00911CA0" w:rsidRPr="00CF1A49" w14:paraId="20F8F173" w14:textId="77777777" w:rsidTr="000F3F60">
        <w:trPr>
          <w:trHeight w:val="212"/>
        </w:trPr>
        <w:tc>
          <w:tcPr>
            <w:tcW w:w="9379" w:type="dxa"/>
            <w:tcMar>
              <w:top w:w="216" w:type="dxa"/>
            </w:tcMar>
          </w:tcPr>
          <w:p w14:paraId="7B770B49" w14:textId="77777777" w:rsidR="00911CA0" w:rsidRDefault="00911CA0" w:rsidP="00F61DF9">
            <w:pPr>
              <w:pStyle w:val="Heading3"/>
              <w:outlineLvl w:val="2"/>
            </w:pPr>
          </w:p>
        </w:tc>
      </w:tr>
    </w:tbl>
    <w:p w14:paraId="64DCEEF0" w14:textId="5FAFB75B" w:rsidR="00486277" w:rsidRPr="00CF1A49" w:rsidRDefault="001D70F0" w:rsidP="00486277">
      <w:pPr>
        <w:pStyle w:val="Heading1"/>
      </w:pPr>
      <w:r>
        <w:t>Education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13"/>
      </w:tblGrid>
      <w:tr w:rsidR="006C7B44" w:rsidRPr="006E1507" w14:paraId="40B364D4" w14:textId="77777777" w:rsidTr="006C7B44">
        <w:tc>
          <w:tcPr>
            <w:tcW w:w="4680" w:type="dxa"/>
          </w:tcPr>
          <w:p w14:paraId="481559A0" w14:textId="77777777" w:rsidR="006C7B44" w:rsidRDefault="006C7B44" w:rsidP="006C7B44">
            <w:pPr>
              <w:pStyle w:val="ListBullet"/>
              <w:contextualSpacing w:val="0"/>
            </w:pPr>
            <w:r>
              <w:t>Bachelor of Science In</w:t>
            </w:r>
          </w:p>
          <w:p w14:paraId="46D567D9" w14:textId="77777777" w:rsidR="006C7B44" w:rsidRDefault="006C7B44" w:rsidP="006C7B4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Computer Science &amp; Engineering</w:t>
            </w:r>
          </w:p>
          <w:p w14:paraId="1F776A1B" w14:textId="5FE82A48" w:rsidR="006C7B44" w:rsidRPr="006E1507" w:rsidRDefault="006C7B44" w:rsidP="006C7B4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North South </w:t>
            </w:r>
            <w:proofErr w:type="gramStart"/>
            <w:r>
              <w:t>University .</w:t>
            </w:r>
            <w:proofErr w:type="gramEnd"/>
            <w:r>
              <w:t xml:space="preserve"> 2017-2021</w:t>
            </w:r>
          </w:p>
        </w:tc>
      </w:tr>
    </w:tbl>
    <w:p w14:paraId="7395CC74" w14:textId="65889839" w:rsidR="00B51D1B" w:rsidRPr="006E1507" w:rsidRDefault="00B51D1B" w:rsidP="006E1507"/>
    <w:sectPr w:rsidR="00B51D1B" w:rsidRPr="006E1507" w:rsidSect="003E032A">
      <w:footerReference w:type="default" r:id="rId18"/>
      <w:headerReference w:type="first" r:id="rId19"/>
      <w:pgSz w:w="11906" w:h="16838" w:code="9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4B03B" w14:textId="77777777" w:rsidR="002272B1" w:rsidRDefault="002272B1" w:rsidP="0068194B">
      <w:r>
        <w:separator/>
      </w:r>
    </w:p>
    <w:p w14:paraId="4C49A060" w14:textId="77777777" w:rsidR="002272B1" w:rsidRDefault="002272B1"/>
    <w:p w14:paraId="3F9A4DA7" w14:textId="77777777" w:rsidR="002272B1" w:rsidRDefault="002272B1"/>
  </w:endnote>
  <w:endnote w:type="continuationSeparator" w:id="0">
    <w:p w14:paraId="66BA4F88" w14:textId="77777777" w:rsidR="002272B1" w:rsidRDefault="002272B1" w:rsidP="0068194B">
      <w:r>
        <w:continuationSeparator/>
      </w:r>
    </w:p>
    <w:p w14:paraId="148A0A6C" w14:textId="77777777" w:rsidR="002272B1" w:rsidRDefault="002272B1"/>
    <w:p w14:paraId="0EBE87EF" w14:textId="77777777" w:rsidR="002272B1" w:rsidRDefault="00227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6B6C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4522A" w14:textId="77777777" w:rsidR="002272B1" w:rsidRDefault="002272B1" w:rsidP="0068194B">
      <w:r>
        <w:separator/>
      </w:r>
    </w:p>
    <w:p w14:paraId="0CD0FBFD" w14:textId="77777777" w:rsidR="002272B1" w:rsidRDefault="002272B1"/>
    <w:p w14:paraId="485FCD82" w14:textId="77777777" w:rsidR="002272B1" w:rsidRDefault="002272B1"/>
  </w:footnote>
  <w:footnote w:type="continuationSeparator" w:id="0">
    <w:p w14:paraId="45EE51F7" w14:textId="77777777" w:rsidR="002272B1" w:rsidRDefault="002272B1" w:rsidP="0068194B">
      <w:r>
        <w:continuationSeparator/>
      </w:r>
    </w:p>
    <w:p w14:paraId="62CB4493" w14:textId="77777777" w:rsidR="002272B1" w:rsidRDefault="002272B1"/>
    <w:p w14:paraId="2B129F0F" w14:textId="77777777" w:rsidR="002272B1" w:rsidRDefault="002272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A88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F5ED1B" wp14:editId="479619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39C7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1A228E"/>
    <w:multiLevelType w:val="hybridMultilevel"/>
    <w:tmpl w:val="0F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44619"/>
    <w:multiLevelType w:val="hybridMultilevel"/>
    <w:tmpl w:val="D6C4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6537EB"/>
    <w:multiLevelType w:val="hybridMultilevel"/>
    <w:tmpl w:val="FF7AB2B4"/>
    <w:lvl w:ilvl="0" w:tplc="E6FCF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349E2"/>
    <w:multiLevelType w:val="hybridMultilevel"/>
    <w:tmpl w:val="455C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DC96604"/>
    <w:multiLevelType w:val="hybridMultilevel"/>
    <w:tmpl w:val="C7DE1E3A"/>
    <w:lvl w:ilvl="0" w:tplc="ADD0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C6270"/>
    <w:multiLevelType w:val="hybridMultilevel"/>
    <w:tmpl w:val="8FA421EC"/>
    <w:lvl w:ilvl="0" w:tplc="B7C6B45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936EB"/>
    <w:multiLevelType w:val="hybridMultilevel"/>
    <w:tmpl w:val="1A14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C2494"/>
    <w:multiLevelType w:val="hybridMultilevel"/>
    <w:tmpl w:val="D59C7D06"/>
    <w:lvl w:ilvl="0" w:tplc="E6FCF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04327"/>
    <w:multiLevelType w:val="hybridMultilevel"/>
    <w:tmpl w:val="CA28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079CC"/>
    <w:multiLevelType w:val="hybridMultilevel"/>
    <w:tmpl w:val="AD9A64D2"/>
    <w:lvl w:ilvl="0" w:tplc="E6FCF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11FCA"/>
    <w:multiLevelType w:val="hybridMultilevel"/>
    <w:tmpl w:val="A24257B0"/>
    <w:lvl w:ilvl="0" w:tplc="E6FCF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26BF6"/>
    <w:multiLevelType w:val="hybridMultilevel"/>
    <w:tmpl w:val="0ACE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20AE7"/>
    <w:multiLevelType w:val="hybridMultilevel"/>
    <w:tmpl w:val="2464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2"/>
  </w:num>
  <w:num w:numId="16">
    <w:abstractNumId w:val="23"/>
  </w:num>
  <w:num w:numId="17">
    <w:abstractNumId w:val="20"/>
  </w:num>
  <w:num w:numId="18">
    <w:abstractNumId w:val="14"/>
  </w:num>
  <w:num w:numId="19">
    <w:abstractNumId w:val="19"/>
  </w:num>
  <w:num w:numId="20">
    <w:abstractNumId w:val="18"/>
  </w:num>
  <w:num w:numId="21">
    <w:abstractNumId w:val="10"/>
  </w:num>
  <w:num w:numId="22">
    <w:abstractNumId w:val="25"/>
  </w:num>
  <w:num w:numId="23">
    <w:abstractNumId w:val="15"/>
  </w:num>
  <w:num w:numId="24">
    <w:abstractNumId w:val="11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F0"/>
    <w:rsid w:val="000001EF"/>
    <w:rsid w:val="00007322"/>
    <w:rsid w:val="00007728"/>
    <w:rsid w:val="00024584"/>
    <w:rsid w:val="00024730"/>
    <w:rsid w:val="00055E95"/>
    <w:rsid w:val="0007021F"/>
    <w:rsid w:val="000717B8"/>
    <w:rsid w:val="00084D95"/>
    <w:rsid w:val="000B2BA5"/>
    <w:rsid w:val="000F2F8C"/>
    <w:rsid w:val="000F3F60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70F0"/>
    <w:rsid w:val="001E3120"/>
    <w:rsid w:val="001E5049"/>
    <w:rsid w:val="001E7E0C"/>
    <w:rsid w:val="001F0BB0"/>
    <w:rsid w:val="001F4E6D"/>
    <w:rsid w:val="001F6140"/>
    <w:rsid w:val="00203573"/>
    <w:rsid w:val="0020597D"/>
    <w:rsid w:val="00213B4C"/>
    <w:rsid w:val="002253B0"/>
    <w:rsid w:val="002272B1"/>
    <w:rsid w:val="00236D54"/>
    <w:rsid w:val="00241D8C"/>
    <w:rsid w:val="00241FDB"/>
    <w:rsid w:val="00243C45"/>
    <w:rsid w:val="0024720C"/>
    <w:rsid w:val="00260C42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B53"/>
    <w:rsid w:val="003A0632"/>
    <w:rsid w:val="003A30E5"/>
    <w:rsid w:val="003A6ADF"/>
    <w:rsid w:val="003B5928"/>
    <w:rsid w:val="003D380F"/>
    <w:rsid w:val="003E032A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5B4E"/>
    <w:rsid w:val="005C5932"/>
    <w:rsid w:val="005C7450"/>
    <w:rsid w:val="005D3CA7"/>
    <w:rsid w:val="005D4CC1"/>
    <w:rsid w:val="005E3ACD"/>
    <w:rsid w:val="005F4B91"/>
    <w:rsid w:val="005F55D2"/>
    <w:rsid w:val="0062312F"/>
    <w:rsid w:val="0062344C"/>
    <w:rsid w:val="00625F2C"/>
    <w:rsid w:val="00657440"/>
    <w:rsid w:val="006618E9"/>
    <w:rsid w:val="0068194B"/>
    <w:rsid w:val="00692703"/>
    <w:rsid w:val="006A1962"/>
    <w:rsid w:val="006B5D48"/>
    <w:rsid w:val="006B7D7B"/>
    <w:rsid w:val="006C1A5E"/>
    <w:rsid w:val="006C7B4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04CE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7CAE"/>
    <w:rsid w:val="008F3B14"/>
    <w:rsid w:val="00901899"/>
    <w:rsid w:val="0090344B"/>
    <w:rsid w:val="00905715"/>
    <w:rsid w:val="00911CA0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165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0F6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2D5B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6262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0EED"/>
    <w:rsid w:val="00EC1351"/>
    <w:rsid w:val="00EC4CBF"/>
    <w:rsid w:val="00EE014D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A222"/>
  <w15:chartTrackingRefBased/>
  <w15:docId w15:val="{9800F50D-D33B-4329-9B2A-DBDE0081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D7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hidul-dev" TargetMode="External"/><Relationship Id="rId13" Type="http://schemas.openxmlformats.org/officeDocument/2006/relationships/hyperlink" Target="https://covidtracker-16158.web.ap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ahidul.dev" TargetMode="External"/><Relationship Id="rId12" Type="http://schemas.openxmlformats.org/officeDocument/2006/relationships/hyperlink" Target="https://github.com/wahidul-dev/covidTracker" TargetMode="External"/><Relationship Id="rId17" Type="http://schemas.openxmlformats.org/officeDocument/2006/relationships/hyperlink" Target="https://whatsapp-170c4.firebase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hidul-dev/whatsapp-cl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isease.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otify-5981c.web.app/" TargetMode="External"/><Relationship Id="rId10" Type="http://schemas.openxmlformats.org/officeDocument/2006/relationships/hyperlink" Target="https://clone-3c25a.web.app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hidul-dev/amazon" TargetMode="External"/><Relationship Id="rId14" Type="http://schemas.openxmlformats.org/officeDocument/2006/relationships/hyperlink" Target="https://github.com/wahidul-dev/spotif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2A37B07BE342CC987CE8BE79DB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5699-29DE-4DE5-82E6-BCA1A31A15F1}"/>
      </w:docPartPr>
      <w:docPartBody>
        <w:p w:rsidR="00A66014" w:rsidRDefault="00537744" w:rsidP="00537744">
          <w:pPr>
            <w:pStyle w:val="E02A37B07BE342CC987CE8BE79DB0EF2"/>
          </w:pPr>
          <w:r w:rsidRPr="00CF1A49">
            <w:t>·</w:t>
          </w:r>
        </w:p>
      </w:docPartBody>
    </w:docPart>
    <w:docPart>
      <w:docPartPr>
        <w:name w:val="33F1D9392A084D1B94549BD8DA8D5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853E4-4EF6-4246-A90C-203C0B888A69}"/>
      </w:docPartPr>
      <w:docPartBody>
        <w:p w:rsidR="00A66014" w:rsidRDefault="00537744" w:rsidP="00537744">
          <w:pPr>
            <w:pStyle w:val="33F1D9392A084D1B94549BD8DA8D5D14"/>
          </w:pPr>
          <w:r w:rsidRPr="00CF1A49">
            <w:t>Email</w:t>
          </w:r>
        </w:p>
      </w:docPartBody>
    </w:docPart>
    <w:docPart>
      <w:docPartPr>
        <w:name w:val="44A648F740E947DC9FAA04555A2EB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FED5-5F4F-4620-A329-BB0AC3893724}"/>
      </w:docPartPr>
      <w:docPartBody>
        <w:p w:rsidR="00A66014" w:rsidRDefault="00537744" w:rsidP="00537744">
          <w:pPr>
            <w:pStyle w:val="44A648F740E947DC9FAA04555A2EBE96"/>
          </w:pPr>
          <w:r w:rsidRPr="00CF1A49">
            <w:t>·</w:t>
          </w:r>
        </w:p>
      </w:docPartBody>
    </w:docPart>
    <w:docPart>
      <w:docPartPr>
        <w:name w:val="13C29977A87C45539194C8F0A3FC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5E13-E81F-47AE-B647-2A95A501BB25}"/>
      </w:docPartPr>
      <w:docPartBody>
        <w:p w:rsidR="00A66014" w:rsidRDefault="00537744" w:rsidP="00537744">
          <w:pPr>
            <w:pStyle w:val="13C29977A87C45539194C8F0A3FC0B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44"/>
    <w:rsid w:val="004557FA"/>
    <w:rsid w:val="00537744"/>
    <w:rsid w:val="00712902"/>
    <w:rsid w:val="009305FA"/>
    <w:rsid w:val="00A6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02A37B07BE342CC987CE8BE79DB0EF2">
    <w:name w:val="E02A37B07BE342CC987CE8BE79DB0EF2"/>
    <w:rsid w:val="00537744"/>
  </w:style>
  <w:style w:type="paragraph" w:customStyle="1" w:styleId="33F1D9392A084D1B94549BD8DA8D5D14">
    <w:name w:val="33F1D9392A084D1B94549BD8DA8D5D14"/>
    <w:rsid w:val="00537744"/>
  </w:style>
  <w:style w:type="paragraph" w:customStyle="1" w:styleId="44A648F740E947DC9FAA04555A2EBE96">
    <w:name w:val="44A648F740E947DC9FAA04555A2EBE96"/>
    <w:rsid w:val="00537744"/>
  </w:style>
  <w:style w:type="paragraph" w:customStyle="1" w:styleId="13C29977A87C45539194C8F0A3FC0BA2">
    <w:name w:val="13C29977A87C45539194C8F0A3FC0BA2"/>
    <w:rsid w:val="00537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467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6</cp:revision>
  <dcterms:created xsi:type="dcterms:W3CDTF">2021-02-08T08:58:00Z</dcterms:created>
  <dcterms:modified xsi:type="dcterms:W3CDTF">2021-02-09T13:29:00Z</dcterms:modified>
  <cp:category/>
</cp:coreProperties>
</file>